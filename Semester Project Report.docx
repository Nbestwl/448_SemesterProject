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F3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Project Report Rough Draft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Update of any items since turning in the proposal</w:t>
      </w:r>
    </w:p>
    <w:p w:rsidR="00D30B2B" w:rsidRDefault="00D30B2B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---If there is no update, indicate that everything is the same.</w:t>
      </w:r>
      <w:bookmarkStart w:id="0" w:name="_GoBack"/>
      <w:bookmarkEnd w:id="0"/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Discussions on your GUI design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Tasks clearly identified</w:t>
      </w:r>
    </w:p>
    <w:p w:rsidR="00547A38" w:rsidRDefault="00CE0050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program that allows for reading an online comic book.</w:t>
      </w:r>
    </w:p>
    <w:p w:rsidR="0010798E" w:rsidRDefault="00CE0050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features are the ability to read two pages at a time, turning between pages, and zooming.</w:t>
      </w:r>
    </w:p>
    <w:p w:rsidR="0010798E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1.1) Provide a GUI for the user to choose a comic book.</w:t>
      </w:r>
    </w:p>
    <w:p w:rsidR="00CE0050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1.2) Provide an option for the user to move forward and backward between pages.</w:t>
      </w:r>
    </w:p>
    <w:p w:rsidR="0010798E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1.3) Provide an option to allow the user to zoom in to the comic book pages.</w:t>
      </w:r>
    </w:p>
    <w:p w:rsidR="0010798E" w:rsidRDefault="0010798E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1.4) Provide an option to allow the user to zoom out of the comic book pages.</w:t>
      </w:r>
    </w:p>
    <w:p w:rsidR="003F17B8" w:rsidRDefault="003F17B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1.5) Provide an option to allow the user to exit from the program.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Testing process for each task combined with a Traceability Matrix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Discuss overall performance of your code in terms of providing accuracy, efficiency, friendliness, and visual communications.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Actual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B866DD" w:rsidRDefault="00B866DD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---Including how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included/improved in larger projects</w:t>
      </w:r>
    </w:p>
    <w:p w:rsidR="00547A38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Concluding remarks and future extensions</w:t>
      </w:r>
    </w:p>
    <w:p w:rsidR="00547A38" w:rsidRPr="004F6F2D" w:rsidRDefault="00547A38" w:rsidP="00A9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Software documentation</w:t>
      </w:r>
    </w:p>
    <w:sectPr w:rsidR="00547A38" w:rsidRPr="004F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38"/>
    <w:rsid w:val="0010798E"/>
    <w:rsid w:val="001933A9"/>
    <w:rsid w:val="002A4112"/>
    <w:rsid w:val="00380853"/>
    <w:rsid w:val="003C0F64"/>
    <w:rsid w:val="003F17B8"/>
    <w:rsid w:val="00463ABB"/>
    <w:rsid w:val="004A3267"/>
    <w:rsid w:val="004D7FC7"/>
    <w:rsid w:val="004F6F2D"/>
    <w:rsid w:val="00547A38"/>
    <w:rsid w:val="005839C9"/>
    <w:rsid w:val="005D1269"/>
    <w:rsid w:val="007376A6"/>
    <w:rsid w:val="00744DFD"/>
    <w:rsid w:val="008D049C"/>
    <w:rsid w:val="00901EAA"/>
    <w:rsid w:val="00933D02"/>
    <w:rsid w:val="00940E9C"/>
    <w:rsid w:val="00A747AB"/>
    <w:rsid w:val="00A92263"/>
    <w:rsid w:val="00B142F3"/>
    <w:rsid w:val="00B60467"/>
    <w:rsid w:val="00B866DD"/>
    <w:rsid w:val="00CE0050"/>
    <w:rsid w:val="00D069C4"/>
    <w:rsid w:val="00D30B2B"/>
    <w:rsid w:val="00D96D47"/>
    <w:rsid w:val="00EF0637"/>
    <w:rsid w:val="00F14E61"/>
    <w:rsid w:val="00F551FD"/>
    <w:rsid w:val="00F568BE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52122-2402-4CAA-BAAF-037F1689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%20Grey%20Wolf\Documents\Custom%20Office%20Templates\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TimesNewRoman</Template>
  <TotalTime>35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Grey Wolf</dc:creator>
  <cp:keywords/>
  <dc:description/>
  <cp:lastModifiedBy>Dim Grey Wolf</cp:lastModifiedBy>
  <cp:revision>5</cp:revision>
  <dcterms:created xsi:type="dcterms:W3CDTF">2015-05-07T19:39:00Z</dcterms:created>
  <dcterms:modified xsi:type="dcterms:W3CDTF">2015-05-07T23:54:00Z</dcterms:modified>
</cp:coreProperties>
</file>